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0F" w:rsidRDefault="0019600F" w:rsidP="003570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Keely Ledbetter</w:t>
      </w:r>
      <w:bookmarkStart w:id="0" w:name="_GoBack"/>
      <w:bookmarkEnd w:id="0"/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  <w:r w:rsidRPr="0035707A">
        <w:rPr>
          <w:rFonts w:ascii="Arial" w:hAnsi="Arial" w:cs="Arial"/>
          <w:sz w:val="20"/>
          <w:szCs w:val="20"/>
        </w:rPr>
        <w:t>#==SEAGRASS SURVIVAL AND REPRODUCTION================</w:t>
      </w:r>
      <w:r w:rsidR="00C41EB9">
        <w:rPr>
          <w:rFonts w:ascii="Arial" w:hAnsi="Arial" w:cs="Arial"/>
          <w:sz w:val="20"/>
          <w:szCs w:val="20"/>
        </w:rPr>
        <w:t>===================</w:t>
      </w:r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  <w:r w:rsidRPr="0035707A">
        <w:rPr>
          <w:rFonts w:ascii="Arial" w:hAnsi="Arial" w:cs="Arial"/>
          <w:sz w:val="20"/>
          <w:szCs w:val="20"/>
        </w:rPr>
        <w:t>Question 1: How does algae affect the survival and spread of seagrass, an aquatic plant whose depth range is limited by light levels, which is limited by water depth and clarity?</w:t>
      </w:r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  <w:r w:rsidRPr="0035707A">
        <w:rPr>
          <w:rFonts w:ascii="Arial" w:hAnsi="Arial" w:cs="Arial"/>
          <w:sz w:val="20"/>
          <w:szCs w:val="20"/>
        </w:rPr>
        <w:t>Question 2: How is the spread of seagrass affected by topography?</w:t>
      </w:r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</w:p>
    <w:p w:rsidR="0035707A" w:rsidRPr="0035707A" w:rsidRDefault="0035707A" w:rsidP="0035707A">
      <w:pPr>
        <w:rPr>
          <w:rFonts w:ascii="Arial" w:hAnsi="Arial" w:cs="Arial"/>
          <w:sz w:val="20"/>
          <w:szCs w:val="20"/>
        </w:rPr>
      </w:pPr>
    </w:p>
    <w:p w:rsidR="0035707A" w:rsidRDefault="0035707A" w:rsidP="0035707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35707A">
        <w:rPr>
          <w:rFonts w:ascii="Arial" w:hAnsi="Arial" w:cs="Arial"/>
          <w:sz w:val="20"/>
          <w:szCs w:val="20"/>
        </w:rPr>
        <w:t xml:space="preserve">CONCEPTION </w:t>
      </w:r>
    </w:p>
    <w:p w:rsidR="0035707A" w:rsidRDefault="0035707A" w:rsidP="0035707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Space</w:t>
      </w:r>
      <w:r w:rsidR="00DD03E6">
        <w:rPr>
          <w:rFonts w:ascii="Arial" w:hAnsi="Arial" w:cs="Arial"/>
          <w:sz w:val="20"/>
          <w:szCs w:val="20"/>
        </w:rPr>
        <w:t xml:space="preserve"> – a 2D square grid. The edges will not wrap around</w:t>
      </w:r>
    </w:p>
    <w:p w:rsidR="0035707A" w:rsidRDefault="0035707A" w:rsidP="0035707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Traits</w:t>
      </w:r>
    </w:p>
    <w:p w:rsidR="00DD03E6" w:rsidRDefault="00DD03E6" w:rsidP="0035707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agents_per_cell; each grid cell can contain 1 or 0 agents</w:t>
      </w:r>
    </w:p>
    <w:p w:rsidR="00DD03E6" w:rsidRDefault="00DD03E6" w:rsidP="0035707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elevation: the elevation of the grid cell</w:t>
      </w:r>
    </w:p>
    <w:p w:rsidR="00DD03E6" w:rsidRDefault="00DD03E6" w:rsidP="00DD03E6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 values indicate elevation above sea level</w:t>
      </w:r>
    </w:p>
    <w:p w:rsidR="00DD03E6" w:rsidRDefault="00DD03E6" w:rsidP="00DD03E6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is elevation at sea level</w:t>
      </w:r>
    </w:p>
    <w:p w:rsidR="00DD03E6" w:rsidRDefault="00DD03E6" w:rsidP="00DD03E6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– values are elevations below sea level (depth)</w:t>
      </w:r>
    </w:p>
    <w:p w:rsidR="00DD03E6" w:rsidRDefault="00DD03E6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light_depth: </w:t>
      </w:r>
      <w:r w:rsidR="004752B2">
        <w:rPr>
          <w:rFonts w:ascii="Arial" w:hAnsi="Arial" w:cs="Arial"/>
          <w:sz w:val="20"/>
          <w:szCs w:val="20"/>
        </w:rPr>
        <w:t>the depth that light penetrates</w:t>
      </w:r>
    </w:p>
    <w:p w:rsidR="004752B2" w:rsidRDefault="004752B2" w:rsidP="004752B2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range of values [grid elevation, 0]</w:t>
      </w:r>
    </w:p>
    <w:p w:rsidR="004752B2" w:rsidRDefault="00906A12" w:rsidP="004752B2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cells with elevation &gt;= 0, light_depth = 0.</w:t>
      </w:r>
    </w:p>
    <w:p w:rsidR="00906A12" w:rsidRDefault="00906A12" w:rsidP="004752B2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cells with elevation &lt; 0, light_depth is some negative number that cannot go below the elevation.</w:t>
      </w:r>
    </w:p>
    <w:p w:rsidR="0035707A" w:rsidRDefault="0035707A" w:rsidP="0035707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States</w:t>
      </w:r>
    </w:p>
    <w:p w:rsidR="00403E2F" w:rsidRDefault="00403E2F" w:rsidP="00403E2F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 w:rsidRPr="00403E2F">
        <w:rPr>
          <w:rFonts w:ascii="Arial" w:hAnsi="Arial" w:cs="Arial"/>
          <w:sz w:val="20"/>
          <w:szCs w:val="20"/>
        </w:rPr>
        <w:t xml:space="preserve">is_inhabited: </w:t>
      </w:r>
      <w:r>
        <w:rPr>
          <w:rFonts w:ascii="Arial" w:hAnsi="Arial" w:cs="Arial"/>
          <w:sz w:val="20"/>
          <w:szCs w:val="20"/>
        </w:rPr>
        <w:t>is there a plant in the cell?</w:t>
      </w:r>
    </w:p>
    <w:p w:rsidR="0035707A" w:rsidRPr="00403E2F" w:rsidRDefault="0035707A" w:rsidP="00160B67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03E2F">
        <w:rPr>
          <w:rFonts w:ascii="Arial" w:hAnsi="Arial" w:cs="Arial"/>
          <w:sz w:val="20"/>
          <w:szCs w:val="20"/>
        </w:rPr>
        <w:t>Interaction</w:t>
      </w:r>
    </w:p>
    <w:p w:rsidR="004752B2" w:rsidRDefault="004752B2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elevation feeds into light_depth calculation</w:t>
      </w:r>
    </w:p>
    <w:p w:rsidR="004752B2" w:rsidRDefault="004752B2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cell’s elevation &gt;= 0: light depth = 0</w:t>
      </w:r>
    </w:p>
    <w:p w:rsidR="00C41EB9" w:rsidRDefault="00C41EB9" w:rsidP="0035707A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Feedback</w:t>
      </w:r>
    </w:p>
    <w:p w:rsidR="00466DEC" w:rsidRDefault="00403E2F" w:rsidP="00466DE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don’t think so?</w:t>
      </w:r>
    </w:p>
    <w:p w:rsidR="00C41EB9" w:rsidRDefault="00C41EB9" w:rsidP="00C41EB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Agents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Traits</w:t>
      </w:r>
    </w:p>
    <w:p w:rsidR="004752B2" w:rsidRDefault="004752B2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Loc_x</w:t>
      </w:r>
      <w:r w:rsidR="00906A12">
        <w:rPr>
          <w:rFonts w:ascii="Arial" w:hAnsi="Arial" w:cs="Arial"/>
          <w:sz w:val="20"/>
          <w:szCs w:val="20"/>
        </w:rPr>
        <w:t>: x-coordinate of the cell the plant occupies</w:t>
      </w:r>
    </w:p>
    <w:p w:rsidR="00906A12" w:rsidRDefault="00906A12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Loc_y: y-coordinate of the cell the plant occupies</w:t>
      </w:r>
    </w:p>
    <w:p w:rsidR="004F31F0" w:rsidRDefault="004F31F0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Max_daughter: maximum number of daughter plants a plant can make. Default is 1</w:t>
      </w:r>
    </w:p>
    <w:p w:rsidR="004F31F0" w:rsidRDefault="00822685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Max_agents: maximum number of agents; cannot be more than the number of grid cells.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States</w:t>
      </w:r>
    </w:p>
    <w:p w:rsidR="004752B2" w:rsidRDefault="00403E2F" w:rsidP="004752B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is_alive: is the plant alive or dead?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Interaction</w:t>
      </w:r>
    </w:p>
    <w:p w:rsidR="00403E2F" w:rsidRDefault="00403E2F" w:rsidP="00906A1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Asexual reproduction: agents create daughter agents</w:t>
      </w:r>
    </w:p>
    <w:p w:rsidR="0019600F" w:rsidRPr="00906A12" w:rsidRDefault="0019600F" w:rsidP="00906A12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plant has 2 other plants in its neighborhood, then it can make more daughters (up to 2). This is based on more plants = more shelter = higher survival rate =&gt; translates into more daughters in this model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Feedback</w:t>
      </w:r>
    </w:p>
    <w:p w:rsidR="00403E2F" w:rsidRDefault="00403E2F" w:rsidP="00403E2F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don’t think so?</w:t>
      </w:r>
    </w:p>
    <w:p w:rsidR="00C41EB9" w:rsidRDefault="00C41EB9" w:rsidP="00C41EB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</w:t>
      </w:r>
    </w:p>
    <w:p w:rsidR="00C41EB9" w:rsidRPr="004F31F0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0"/>
          <w:szCs w:val="20"/>
        </w:rPr>
      </w:pPr>
      <w:r w:rsidRPr="004F31F0">
        <w:rPr>
          <w:rFonts w:ascii="Arial" w:hAnsi="Arial" w:cs="Arial"/>
          <w:b/>
          <w:sz w:val="20"/>
          <w:szCs w:val="20"/>
        </w:rPr>
        <w:t>Parameters</w:t>
      </w:r>
    </w:p>
    <w:p w:rsidR="00DD03E6" w:rsidRDefault="00DD03E6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RSLR = rate of sea level rise</w:t>
      </w:r>
      <w:r w:rsidR="003C27C9">
        <w:rPr>
          <w:rFonts w:ascii="Arial" w:hAnsi="Arial" w:cs="Arial"/>
          <w:sz w:val="20"/>
          <w:szCs w:val="20"/>
        </w:rPr>
        <w:t>. Constant for the entire model run.</w:t>
      </w:r>
    </w:p>
    <w:p w:rsidR="007C6A4D" w:rsidRDefault="007C6A4D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algae_dens: density of algae in the water</w:t>
      </w:r>
      <w:r w:rsidR="00822685">
        <w:rPr>
          <w:rFonts w:ascii="Arial" w:hAnsi="Arial" w:cs="Arial"/>
          <w:sz w:val="20"/>
          <w:szCs w:val="20"/>
        </w:rPr>
        <w:t>; value is constant for the entire model run. I haven’t decided if I want the user to have to change it in the code or if there will be a slider, or what.</w:t>
      </w:r>
    </w:p>
    <w:p w:rsidR="007C6A4D" w:rsidRDefault="007C6A4D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initial_agentNum: number of initial plants in the model</w:t>
      </w:r>
    </w:p>
    <w:p w:rsidR="001229A4" w:rsidRDefault="001229A4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max_timestep: maximum number of timesteps</w:t>
      </w:r>
    </w:p>
    <w:p w:rsidR="00482DD2" w:rsidRDefault="00482DD2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reg_lightDepth: depth of light penetration in completely clear water.</w:t>
      </w:r>
    </w:p>
    <w:p w:rsidR="00822685" w:rsidRPr="00822685" w:rsidRDefault="00822685" w:rsidP="00822685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Initialization</w:t>
      </w:r>
    </w:p>
    <w:p w:rsidR="00403E2F" w:rsidRDefault="00403E2F" w:rsidP="00403E2F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Space</w:t>
      </w:r>
    </w:p>
    <w:p w:rsidR="00403E2F" w:rsidRDefault="00403E2F" w:rsidP="00403E2F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the 2D square grid</w:t>
      </w:r>
      <w:r w:rsidR="00906A12">
        <w:rPr>
          <w:rFonts w:ascii="Arial" w:hAnsi="Arial" w:cs="Arial"/>
          <w:sz w:val="20"/>
          <w:szCs w:val="20"/>
        </w:rPr>
        <w:t xml:space="preserve"> full of zeros for is_inhabited</w:t>
      </w:r>
      <w:r w:rsidR="001229A4">
        <w:rPr>
          <w:rFonts w:ascii="Arial" w:hAnsi="Arial" w:cs="Arial"/>
          <w:sz w:val="20"/>
          <w:szCs w:val="20"/>
        </w:rPr>
        <w:t xml:space="preserve"> (this changes when agents are assigned to grid cells, though)</w:t>
      </w:r>
    </w:p>
    <w:p w:rsidR="00403E2F" w:rsidRDefault="00403E2F" w:rsidP="00403E2F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elevation values based on data in a file. The data will be derived from a digital elevation model</w:t>
      </w:r>
      <w:r w:rsidR="003C27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I will get from somewhere.</w:t>
      </w:r>
    </w:p>
    <w:p w:rsidR="001229A4" w:rsidRPr="001229A4" w:rsidRDefault="001229A4" w:rsidP="001229A4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light_depth: some math involving </w:t>
      </w:r>
      <w:r w:rsidR="00482DD2">
        <w:rPr>
          <w:rFonts w:ascii="Arial" w:hAnsi="Arial" w:cs="Arial"/>
          <w:sz w:val="20"/>
          <w:szCs w:val="20"/>
        </w:rPr>
        <w:t>reg_lightDepth</w:t>
      </w:r>
      <w:r>
        <w:rPr>
          <w:rFonts w:ascii="Arial" w:hAnsi="Arial" w:cs="Arial"/>
          <w:sz w:val="20"/>
          <w:szCs w:val="20"/>
        </w:rPr>
        <w:t xml:space="preserve"> and algae density.</w:t>
      </w:r>
      <w:r w:rsidR="00482DD2">
        <w:rPr>
          <w:rFonts w:ascii="Arial" w:hAnsi="Arial" w:cs="Arial"/>
          <w:sz w:val="20"/>
          <w:szCs w:val="20"/>
        </w:rPr>
        <w:t xml:space="preserve"> If light_depth is smaller than elevation (more negative), then light_depth = elevation.</w:t>
      </w:r>
    </w:p>
    <w:p w:rsidR="00403E2F" w:rsidRDefault="00403E2F" w:rsidP="00403E2F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Agents</w:t>
      </w:r>
    </w:p>
    <w:p w:rsidR="007C6A4D" w:rsidRDefault="007C6A4D" w:rsidP="007C6A4D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 initial number of agents into random uninhabited cells in the grid. (and set the grid cell’s is_inhabited value to 1 for each)</w:t>
      </w:r>
    </w:p>
    <w:p w:rsidR="004F31F0" w:rsidRDefault="004F31F0" w:rsidP="004F31F0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Cells must be uninhabited (is_inhabited = 0)</w:t>
      </w:r>
    </w:p>
    <w:p w:rsidR="004F31F0" w:rsidRDefault="004F31F0" w:rsidP="004F31F0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cell’s </w:t>
      </w:r>
      <w:r w:rsidR="00482DD2">
        <w:rPr>
          <w:rFonts w:ascii="Arial" w:hAnsi="Arial" w:cs="Arial"/>
          <w:sz w:val="20"/>
          <w:szCs w:val="20"/>
        </w:rPr>
        <w:t>light_depth must equal the elevation value.</w:t>
      </w:r>
    </w:p>
    <w:p w:rsidR="00482DD2" w:rsidRDefault="00482DD2" w:rsidP="004F31F0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cell’s elevation must be &lt;= 0.</w:t>
      </w:r>
    </w:p>
    <w:p w:rsidR="007C6A4D" w:rsidRDefault="004F31F0" w:rsidP="007C6A4D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initial agents </w:t>
      </w:r>
      <w:r w:rsidR="00482DD2">
        <w:rPr>
          <w:rFonts w:ascii="Arial" w:hAnsi="Arial" w:cs="Arial"/>
          <w:sz w:val="20"/>
          <w:szCs w:val="20"/>
        </w:rPr>
        <w:t>are is_alive = True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4F31F0">
        <w:rPr>
          <w:rFonts w:ascii="Arial" w:hAnsi="Arial" w:cs="Arial"/>
          <w:b/>
          <w:sz w:val="20"/>
          <w:szCs w:val="20"/>
        </w:rPr>
        <w:t>Step Method</w:t>
      </w:r>
      <w:r w:rsidR="001229A4">
        <w:rPr>
          <w:rFonts w:ascii="Arial" w:hAnsi="Arial" w:cs="Arial"/>
          <w:sz w:val="20"/>
          <w:szCs w:val="20"/>
        </w:rPr>
        <w:t xml:space="preserve"> – repeat until </w:t>
      </w:r>
      <w:r w:rsidR="004F31F0">
        <w:rPr>
          <w:rFonts w:ascii="Arial" w:hAnsi="Arial" w:cs="Arial"/>
          <w:sz w:val="20"/>
          <w:szCs w:val="20"/>
        </w:rPr>
        <w:t>Population_live = 0 or timestep = max_timestep:</w:t>
      </w:r>
    </w:p>
    <w:p w:rsidR="00403E2F" w:rsidRDefault="00403E2F" w:rsidP="00403E2F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Space</w:t>
      </w:r>
    </w:p>
    <w:p w:rsidR="00F9738A" w:rsidRDefault="001229A4" w:rsidP="00F9738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Decrease elevation values by the RSLR value for all cells.</w:t>
      </w:r>
    </w:p>
    <w:p w:rsidR="001229A4" w:rsidRDefault="001229A4" w:rsidP="00F9738A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Recalculate light_depth.</w:t>
      </w:r>
    </w:p>
    <w:p w:rsidR="00403E2F" w:rsidRDefault="00403E2F" w:rsidP="00403E2F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Agents</w:t>
      </w:r>
    </w:p>
    <w:p w:rsidR="00482DD2" w:rsidRDefault="004F31F0" w:rsidP="00403E2F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</w:t>
      </w:r>
      <w:r w:rsidR="00482DD2">
        <w:rPr>
          <w:rFonts w:ascii="Arial" w:hAnsi="Arial" w:cs="Arial"/>
          <w:sz w:val="20"/>
          <w:szCs w:val="20"/>
        </w:rPr>
        <w:t xml:space="preserve"> own grid cell </w:t>
      </w:r>
    </w:p>
    <w:p w:rsidR="001229A4" w:rsidRDefault="00482DD2" w:rsidP="00482DD2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own cell’s light_depth &gt; elevation (light doesn’t reach the bottom), then cell’s state is_alive = False; if light_depth = elevation, then cell’s state doesn’t change from True.</w:t>
      </w:r>
    </w:p>
    <w:p w:rsidR="00482DD2" w:rsidRDefault="00482DD2" w:rsidP="00482DD2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own is_alive state:</w:t>
      </w:r>
    </w:p>
    <w:p w:rsidR="00482DD2" w:rsidRDefault="00482DD2" w:rsidP="00482DD2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is_alive = False, then move on to another agent. </w:t>
      </w:r>
    </w:p>
    <w:p w:rsidR="00482DD2" w:rsidRDefault="00482DD2" w:rsidP="00482DD2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is_alive = True, then continue with this agent step method cycle.</w:t>
      </w:r>
    </w:p>
    <w:p w:rsidR="00403E2F" w:rsidRDefault="00403E2F" w:rsidP="00403E2F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max_daughter:</w:t>
      </w:r>
    </w:p>
    <w:p w:rsidR="003C27C9" w:rsidRDefault="00403E2F" w:rsidP="003C27C9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</w:t>
      </w:r>
      <w:r w:rsidR="003C27C9">
        <w:rPr>
          <w:rFonts w:ascii="Arial" w:hAnsi="Arial" w:cs="Arial"/>
          <w:sz w:val="20"/>
          <w:szCs w:val="20"/>
        </w:rPr>
        <w:t xml:space="preserve">Moore </w:t>
      </w:r>
      <w:r w:rsidR="00822685">
        <w:rPr>
          <w:rFonts w:ascii="Arial" w:hAnsi="Arial" w:cs="Arial"/>
          <w:sz w:val="20"/>
          <w:szCs w:val="20"/>
        </w:rPr>
        <w:t>neighborhood.</w:t>
      </w:r>
    </w:p>
    <w:p w:rsidR="00403E2F" w:rsidRDefault="003C27C9" w:rsidP="003C27C9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 w:rsidRPr="003C27C9">
        <w:rPr>
          <w:rFonts w:ascii="Arial" w:hAnsi="Arial" w:cs="Arial"/>
          <w:sz w:val="20"/>
          <w:szCs w:val="20"/>
        </w:rPr>
        <w:t>I</w:t>
      </w:r>
      <w:r w:rsidR="00403E2F" w:rsidRPr="003C27C9">
        <w:rPr>
          <w:rFonts w:ascii="Arial" w:hAnsi="Arial" w:cs="Arial"/>
          <w:sz w:val="20"/>
          <w:szCs w:val="20"/>
        </w:rPr>
        <w:t>f ther</w:t>
      </w:r>
      <w:r w:rsidR="00822685">
        <w:rPr>
          <w:rFonts w:ascii="Arial" w:hAnsi="Arial" w:cs="Arial"/>
          <w:sz w:val="20"/>
          <w:szCs w:val="20"/>
        </w:rPr>
        <w:t>e are at least 2</w:t>
      </w:r>
      <w:r w:rsidR="00403E2F" w:rsidRPr="003C27C9">
        <w:rPr>
          <w:rFonts w:ascii="Arial" w:hAnsi="Arial" w:cs="Arial"/>
          <w:sz w:val="20"/>
          <w:szCs w:val="20"/>
        </w:rPr>
        <w:t xml:space="preserve"> </w:t>
      </w:r>
      <w:r w:rsidRPr="00822685">
        <w:rPr>
          <w:rFonts w:ascii="Arial" w:hAnsi="Arial" w:cs="Arial"/>
          <w:sz w:val="20"/>
          <w:szCs w:val="20"/>
          <w:u w:val="single"/>
        </w:rPr>
        <w:t>live</w:t>
      </w:r>
      <w:r>
        <w:rPr>
          <w:rFonts w:ascii="Arial" w:hAnsi="Arial" w:cs="Arial"/>
          <w:sz w:val="20"/>
          <w:szCs w:val="20"/>
        </w:rPr>
        <w:t xml:space="preserve"> </w:t>
      </w:r>
      <w:r w:rsidR="00403E2F" w:rsidRPr="003C27C9">
        <w:rPr>
          <w:rFonts w:ascii="Arial" w:hAnsi="Arial" w:cs="Arial"/>
          <w:sz w:val="20"/>
          <w:szCs w:val="20"/>
        </w:rPr>
        <w:t>neighbor in the neighborhood</w:t>
      </w:r>
      <w:r w:rsidRPr="003C27C9">
        <w:rPr>
          <w:rFonts w:ascii="Arial" w:hAnsi="Arial" w:cs="Arial"/>
          <w:sz w:val="20"/>
          <w:szCs w:val="20"/>
        </w:rPr>
        <w:t>, then the plant can create a maximum of 2 daughter plants</w:t>
      </w:r>
      <w:r>
        <w:rPr>
          <w:rFonts w:ascii="Arial" w:hAnsi="Arial" w:cs="Arial"/>
          <w:sz w:val="20"/>
          <w:szCs w:val="20"/>
        </w:rPr>
        <w:t xml:space="preserve"> (max_daughter = 2)</w:t>
      </w:r>
      <w:r w:rsidRPr="003C27C9">
        <w:rPr>
          <w:rFonts w:ascii="Arial" w:hAnsi="Arial" w:cs="Arial"/>
          <w:sz w:val="20"/>
          <w:szCs w:val="20"/>
        </w:rPr>
        <w:t>. Else: max_daughter = 1</w:t>
      </w:r>
      <w:r>
        <w:rPr>
          <w:rFonts w:ascii="Arial" w:hAnsi="Arial" w:cs="Arial"/>
          <w:sz w:val="20"/>
          <w:szCs w:val="20"/>
        </w:rPr>
        <w:t>.</w:t>
      </w:r>
    </w:p>
    <w:p w:rsidR="003C27C9" w:rsidRDefault="00482DD2" w:rsidP="003C27C9">
      <w:pPr>
        <w:pStyle w:val="ListParagraph"/>
        <w:numPr>
          <w:ilvl w:val="4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daughter(s):</w:t>
      </w:r>
    </w:p>
    <w:p w:rsidR="00482DD2" w:rsidRDefault="00482DD2" w:rsidP="00482DD2">
      <w:pPr>
        <w:pStyle w:val="ListParagraph"/>
        <w:numPr>
          <w:ilvl w:val="5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Pick random cell in Moore neighborhood.</w:t>
      </w:r>
    </w:p>
    <w:p w:rsidR="00482DD2" w:rsidRDefault="00482DD2" w:rsidP="00482DD2">
      <w:pPr>
        <w:pStyle w:val="ListParagraph"/>
        <w:numPr>
          <w:ilvl w:val="6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it empty and light_depth = elevation?</w:t>
      </w:r>
    </w:p>
    <w:p w:rsidR="00482DD2" w:rsidRDefault="00482DD2" w:rsidP="00482DD2">
      <w:pPr>
        <w:pStyle w:val="ListParagraph"/>
        <w:numPr>
          <w:ilvl w:val="7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yes, put a plant there &amp; change the cell’s is_inhabited to 1.</w:t>
      </w:r>
    </w:p>
    <w:p w:rsidR="00482DD2" w:rsidRDefault="00482DD2" w:rsidP="00482DD2">
      <w:pPr>
        <w:pStyle w:val="ListParagraph"/>
        <w:numPr>
          <w:ilvl w:val="7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no, try another random cell in the neighborhood (up to 3 times per daughter).</w:t>
      </w:r>
    </w:p>
    <w:p w:rsidR="00822685" w:rsidRPr="00822685" w:rsidRDefault="00482DD2" w:rsidP="00822685">
      <w:pPr>
        <w:pStyle w:val="ListParagraph"/>
        <w:numPr>
          <w:ilvl w:val="6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max_daughter = 2, then repeat the previous step, then continue.</w:t>
      </w:r>
    </w:p>
    <w:p w:rsidR="00C41EB9" w:rsidRDefault="00C41EB9" w:rsidP="00C41EB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to measure</w:t>
      </w:r>
    </w:p>
    <w:p w:rsidR="00DD03E6" w:rsidRDefault="00F9738A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Population_live:</w:t>
      </w:r>
      <w:r w:rsidR="001229A4">
        <w:rPr>
          <w:rFonts w:ascii="Arial" w:hAnsi="Arial" w:cs="Arial"/>
          <w:sz w:val="20"/>
          <w:szCs w:val="20"/>
        </w:rPr>
        <w:t xml:space="preserve"> total number of living plants</w:t>
      </w:r>
    </w:p>
    <w:p w:rsidR="001229A4" w:rsidRDefault="001229A4" w:rsidP="00DD03E6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Timestep: number of turns passed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measure</w:t>
      </w:r>
    </w:p>
    <w:p w:rsidR="00F9738A" w:rsidRDefault="001229A4" w:rsidP="00F9738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Population_live: </w:t>
      </w:r>
      <w:r w:rsidR="00F9738A">
        <w:rPr>
          <w:rFonts w:ascii="Arial" w:hAnsi="Arial" w:cs="Arial"/>
          <w:sz w:val="20"/>
          <w:szCs w:val="20"/>
        </w:rPr>
        <w:t>Count the total number of alive plants</w:t>
      </w:r>
    </w:p>
    <w:p w:rsidR="001229A4" w:rsidRDefault="001229A4" w:rsidP="00F9738A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Timestep: add 1 for each model step</w:t>
      </w:r>
    </w:p>
    <w:p w:rsidR="00C41EB9" w:rsidRDefault="00C41EB9" w:rsidP="00C41EB9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Justification for measurement</w:t>
      </w:r>
    </w:p>
    <w:p w:rsidR="00F9738A" w:rsidRDefault="001229A4" w:rsidP="001229A4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Population_live: </w:t>
      </w:r>
      <w:r w:rsidR="00F9738A">
        <w:rPr>
          <w:rFonts w:ascii="Arial" w:hAnsi="Arial" w:cs="Arial"/>
          <w:sz w:val="20"/>
          <w:szCs w:val="20"/>
        </w:rPr>
        <w:t>If there are no living agents, the model should stop prior to the max timestep.</w:t>
      </w:r>
      <w:r>
        <w:rPr>
          <w:rFonts w:ascii="Arial" w:hAnsi="Arial" w:cs="Arial"/>
          <w:sz w:val="20"/>
          <w:szCs w:val="20"/>
        </w:rPr>
        <w:t xml:space="preserve"> </w:t>
      </w:r>
      <w:r w:rsidR="00F9738A" w:rsidRPr="001229A4">
        <w:rPr>
          <w:rFonts w:ascii="Arial" w:hAnsi="Arial" w:cs="Arial"/>
          <w:sz w:val="20"/>
          <w:szCs w:val="20"/>
        </w:rPr>
        <w:t xml:space="preserve">It is </w:t>
      </w:r>
      <w:r>
        <w:rPr>
          <w:rFonts w:ascii="Arial" w:hAnsi="Arial" w:cs="Arial"/>
          <w:sz w:val="20"/>
          <w:szCs w:val="20"/>
        </w:rPr>
        <w:t xml:space="preserve">also </w:t>
      </w:r>
      <w:r w:rsidR="00F9738A" w:rsidRPr="001229A4">
        <w:rPr>
          <w:rFonts w:ascii="Arial" w:hAnsi="Arial" w:cs="Arial"/>
          <w:sz w:val="20"/>
          <w:szCs w:val="20"/>
        </w:rPr>
        <w:t>useful for determining the survival success (or failure) of the plants.</w:t>
      </w:r>
    </w:p>
    <w:p w:rsidR="00E00933" w:rsidRPr="00822685" w:rsidRDefault="001229A4" w:rsidP="00822685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Timestep: important to measure in order to stop the model.</w:t>
      </w:r>
    </w:p>
    <w:sectPr w:rsidR="00E00933" w:rsidRPr="0082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A500A"/>
    <w:multiLevelType w:val="hybridMultilevel"/>
    <w:tmpl w:val="C390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7A"/>
    <w:rsid w:val="001229A4"/>
    <w:rsid w:val="0019600F"/>
    <w:rsid w:val="0035707A"/>
    <w:rsid w:val="003C27C9"/>
    <w:rsid w:val="00403E2F"/>
    <w:rsid w:val="00466DEC"/>
    <w:rsid w:val="004752B2"/>
    <w:rsid w:val="00482DD2"/>
    <w:rsid w:val="004F31F0"/>
    <w:rsid w:val="007C6A4D"/>
    <w:rsid w:val="00822685"/>
    <w:rsid w:val="00906A12"/>
    <w:rsid w:val="00C41EB9"/>
    <w:rsid w:val="00DD03E6"/>
    <w:rsid w:val="00E00933"/>
    <w:rsid w:val="00F9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541F1-C56E-4E48-B66C-6D071092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y%20Ledbetter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131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Ledbetter</dc:creator>
  <cp:keywords/>
  <dc:description/>
  <cp:lastModifiedBy>Keely Ledbetter</cp:lastModifiedBy>
  <cp:revision>5</cp:revision>
  <dcterms:created xsi:type="dcterms:W3CDTF">2015-02-12T00:52:00Z</dcterms:created>
  <dcterms:modified xsi:type="dcterms:W3CDTF">2015-02-12T03:03:00Z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